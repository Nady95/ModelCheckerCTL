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474A" w14:textId="77777777" w:rsidR="00D5413C" w:rsidRPr="00195292" w:rsidRDefault="00B95882">
      <w:pPr>
        <w:pStyle w:val="Photo"/>
        <w:rPr>
          <w:rFonts w:ascii="Times New Roman" w:hAnsi="Times New Roman" w:cs="Times New Roman"/>
        </w:rPr>
      </w:pPr>
      <w:bookmarkStart w:id="0" w:name="_Hlk11659801"/>
      <w:bookmarkEnd w:id="0"/>
      <w:r w:rsidRPr="001952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ED3C06" wp14:editId="2024A8A5">
            <wp:simplePos x="0" y="0"/>
            <wp:positionH relativeFrom="column">
              <wp:posOffset>-969010</wp:posOffset>
            </wp:positionH>
            <wp:positionV relativeFrom="paragraph">
              <wp:posOffset>-857250</wp:posOffset>
            </wp:positionV>
            <wp:extent cx="2314882" cy="1447800"/>
            <wp:effectExtent l="0" t="0" r="9525" b="0"/>
            <wp:wrapNone/>
            <wp:docPr id="2" name="Image 2" descr="https://galilee.univ-paris13.fr/wp-content/uploads/logo-ig-i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lilee.univ-paris13.fr/wp-content/uploads/logo-ig-ip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82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292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3F4DC4D" wp14:editId="03B43E95">
            <wp:simplePos x="0" y="0"/>
            <wp:positionH relativeFrom="column">
              <wp:posOffset>3755390</wp:posOffset>
            </wp:positionH>
            <wp:positionV relativeFrom="paragraph">
              <wp:posOffset>-447675</wp:posOffset>
            </wp:positionV>
            <wp:extent cx="2317794" cy="640800"/>
            <wp:effectExtent l="0" t="0" r="6350" b="6985"/>
            <wp:wrapNone/>
            <wp:docPr id="1" name="Image 1" descr="https://www.mastercca.com/images/document/articles/uni_paris_13/logo_universit%C3%A9_paris_13_villetaneu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stercca.com/images/document/articles/uni_paris_13/logo_universit%C3%A9_paris_13_villetaneus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94" cy="6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B3" w:rsidRPr="00195292">
        <w:rPr>
          <w:rFonts w:ascii="Times New Roman" w:hAnsi="Times New Roman" w:cs="Times New Roman"/>
          <w:noProof/>
        </w:rPr>
        <w:drawing>
          <wp:inline distT="0" distB="0" distL="0" distR="0" wp14:anchorId="4D42219D" wp14:editId="7D105C4C">
            <wp:extent cx="5507990" cy="3646805"/>
            <wp:effectExtent l="0" t="0" r="0" b="0"/>
            <wp:docPr id="4" name="Image 4" descr="http://eco.plainecommune.fr/uploads/pics/Galil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o.plainecommune.fr/uploads/pics/Galile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D545" w14:textId="70FFF368" w:rsidR="001638F6" w:rsidRDefault="00527E72" w:rsidP="00D5413C">
      <w:pPr>
        <w:pStyle w:val="Titre"/>
        <w:rPr>
          <w:rFonts w:ascii="Times New Roman" w:hAnsi="Times New Roman" w:cs="Times New Roman"/>
        </w:rPr>
      </w:pPr>
      <w:r w:rsidRPr="00195292">
        <w:rPr>
          <w:rFonts w:ascii="Times New Roman" w:hAnsi="Times New Roman" w:cs="Times New Roman"/>
        </w:rPr>
        <w:t xml:space="preserve">Rapport de </w:t>
      </w:r>
      <w:r w:rsidR="000E02A9">
        <w:rPr>
          <w:rFonts w:ascii="Times New Roman" w:hAnsi="Times New Roman" w:cs="Times New Roman"/>
        </w:rPr>
        <w:t>p</w:t>
      </w:r>
      <w:r w:rsidR="0080044A">
        <w:rPr>
          <w:rFonts w:ascii="Times New Roman" w:hAnsi="Times New Roman" w:cs="Times New Roman"/>
        </w:rPr>
        <w:t>rojet</w:t>
      </w:r>
      <w:r w:rsidR="003869DE">
        <w:rPr>
          <w:rFonts w:ascii="Times New Roman" w:hAnsi="Times New Roman" w:cs="Times New Roman"/>
        </w:rPr>
        <w:t xml:space="preserve"> </w:t>
      </w:r>
      <w:r w:rsidR="0066696F" w:rsidRPr="00195292">
        <w:rPr>
          <w:rFonts w:ascii="Times New Roman" w:hAnsi="Times New Roman" w:cs="Times New Roman"/>
        </w:rPr>
        <w:t>:</w:t>
      </w:r>
      <w:r w:rsidR="0080044A">
        <w:rPr>
          <w:rFonts w:ascii="Times New Roman" w:hAnsi="Times New Roman" w:cs="Times New Roman"/>
        </w:rPr>
        <w:br/>
        <w:t>Model Checker CTL</w:t>
      </w:r>
    </w:p>
    <w:p w14:paraId="59762E96" w14:textId="77777777" w:rsidR="002C1D5D" w:rsidRDefault="002C1D5D" w:rsidP="00D5413C">
      <w:pPr>
        <w:pStyle w:val="Titre"/>
        <w:rPr>
          <w:rFonts w:ascii="Times New Roman" w:hAnsi="Times New Roman" w:cs="Times New Roman"/>
        </w:rPr>
      </w:pPr>
    </w:p>
    <w:p w14:paraId="2828ECDF" w14:textId="121E2550" w:rsidR="002C1D5D" w:rsidRPr="002C1D5D" w:rsidRDefault="0080044A" w:rsidP="00D5413C">
      <w:pPr>
        <w:pStyle w:val="Titr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Systèmes complexes</w:t>
      </w:r>
    </w:p>
    <w:p w14:paraId="32BEADC8" w14:textId="385C6B18" w:rsidR="001638F6" w:rsidRPr="00195292" w:rsidRDefault="003869DE" w:rsidP="00D5413C">
      <w:pPr>
        <w:pStyle w:val="Sous-titr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</w:t>
      </w:r>
      <w:r w:rsidR="008A7F69">
        <w:rPr>
          <w:rFonts w:ascii="Times New Roman" w:hAnsi="Times New Roman" w:cs="Times New Roman"/>
        </w:rPr>
        <w:t>2</w:t>
      </w:r>
      <w:r w:rsidR="00527E72" w:rsidRPr="00195292">
        <w:rPr>
          <w:rFonts w:ascii="Times New Roman" w:hAnsi="Times New Roman" w:cs="Times New Roman"/>
        </w:rPr>
        <w:t xml:space="preserve"> informatique</w:t>
      </w:r>
      <w:r w:rsidR="007E51B4" w:rsidRPr="00195292">
        <w:rPr>
          <w:rFonts w:ascii="Times New Roman" w:hAnsi="Times New Roman" w:cs="Times New Roman"/>
        </w:rPr>
        <w:t xml:space="preserve"> </w:t>
      </w:r>
      <w:r w:rsidR="008A7F69">
        <w:rPr>
          <w:rFonts w:ascii="Times New Roman" w:hAnsi="Times New Roman" w:cs="Times New Roman"/>
        </w:rPr>
        <w:t xml:space="preserve">(PLS) </w:t>
      </w:r>
      <w:r>
        <w:rPr>
          <w:rFonts w:ascii="Times New Roman" w:hAnsi="Times New Roman" w:cs="Times New Roman"/>
        </w:rPr>
        <w:t>20</w:t>
      </w:r>
      <w:r w:rsidR="008A7F6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/</w:t>
      </w:r>
      <w:r w:rsidR="007E51B4" w:rsidRPr="0019529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</w:t>
      </w:r>
      <w:r w:rsidR="008A7F69">
        <w:rPr>
          <w:rFonts w:ascii="Times New Roman" w:hAnsi="Times New Roman" w:cs="Times New Roman"/>
        </w:rPr>
        <w:t>1</w:t>
      </w:r>
    </w:p>
    <w:p w14:paraId="0DB6CA07" w14:textId="474AFDEC" w:rsidR="003869DE" w:rsidRPr="008A7F69" w:rsidRDefault="00527E72" w:rsidP="005F3A09">
      <w:pPr>
        <w:pStyle w:val="Coordonnes"/>
        <w:rPr>
          <w:rStyle w:val="go"/>
          <w:rFonts w:ascii="Times New Roman" w:hAnsi="Times New Roman" w:cs="Times New Roman"/>
        </w:rPr>
      </w:pPr>
      <w:r w:rsidRPr="006D2DFF">
        <w:rPr>
          <w:rFonts w:ascii="Times New Roman" w:hAnsi="Times New Roman" w:cs="Times New Roman"/>
        </w:rPr>
        <w:t>Nady SADDIK</w:t>
      </w:r>
      <w:r w:rsidR="00D5413C" w:rsidRPr="006D2DFF">
        <w:rPr>
          <w:rFonts w:ascii="Times New Roman" w:hAnsi="Times New Roman" w:cs="Times New Roman"/>
          <w:lang w:bidi="fr-FR"/>
        </w:rPr>
        <w:t xml:space="preserve"> |</w:t>
      </w:r>
      <w:r w:rsidR="00CD772D" w:rsidRPr="006D2DFF">
        <w:rPr>
          <w:rFonts w:ascii="Times New Roman" w:hAnsi="Times New Roman" w:cs="Times New Roman"/>
        </w:rPr>
        <w:t xml:space="preserve"> </w:t>
      </w:r>
      <w:hyperlink r:id="rId11" w:history="1">
        <w:r w:rsidR="0066696F" w:rsidRPr="006D2DFF">
          <w:rPr>
            <w:rStyle w:val="Lienhypertexte"/>
            <w:rFonts w:ascii="Times New Roman" w:hAnsi="Times New Roman" w:cs="Times New Roman"/>
          </w:rPr>
          <w:t>nady95160@gmail.com</w:t>
        </w:r>
      </w:hyperlink>
      <w:r w:rsidR="005F3A09">
        <w:rPr>
          <w:rStyle w:val="Lienhypertexte"/>
          <w:rFonts w:ascii="Times New Roman" w:hAnsi="Times New Roman" w:cs="Times New Roman"/>
        </w:rPr>
        <w:br/>
      </w:r>
      <w:r w:rsidR="005F3A09">
        <w:rPr>
          <w:rFonts w:ascii="Times New Roman" w:hAnsi="Times New Roman" w:cs="Times New Roman"/>
        </w:rPr>
        <w:t>Rémi PHYU THANT THAR</w:t>
      </w:r>
      <w:r w:rsidR="005F3A09" w:rsidRPr="006D2DFF">
        <w:rPr>
          <w:rFonts w:ascii="Times New Roman" w:hAnsi="Times New Roman" w:cs="Times New Roman"/>
          <w:lang w:bidi="fr-FR"/>
        </w:rPr>
        <w:t xml:space="preserve"> |</w:t>
      </w:r>
      <w:r w:rsidR="005F3A09" w:rsidRPr="006D2DFF">
        <w:rPr>
          <w:rFonts w:ascii="Times New Roman" w:hAnsi="Times New Roman" w:cs="Times New Roman"/>
        </w:rPr>
        <w:t xml:space="preserve"> </w:t>
      </w:r>
      <w:hyperlink r:id="rId12" w:history="1">
        <w:r w:rsidR="005F3A09" w:rsidRPr="00854D42">
          <w:rPr>
            <w:rStyle w:val="Lienhypertexte"/>
            <w:rFonts w:ascii="Times New Roman" w:hAnsi="Times New Roman" w:cs="Times New Roman"/>
          </w:rPr>
          <w:t>tonemail@gmail.com</w:t>
        </w:r>
      </w:hyperlink>
    </w:p>
    <w:p w14:paraId="184E86AA" w14:textId="77777777" w:rsidR="00C67EC8" w:rsidRPr="008A7F69" w:rsidRDefault="00C67EC8" w:rsidP="0066696F">
      <w:pPr>
        <w:pStyle w:val="Coordonnes"/>
        <w:rPr>
          <w:rStyle w:val="go"/>
          <w:rFonts w:ascii="Times New Roman" w:hAnsi="Times New Roman" w:cs="Times New Roman"/>
        </w:rPr>
      </w:pPr>
    </w:p>
    <w:p w14:paraId="2F11521C" w14:textId="77777777" w:rsidR="00C67EC8" w:rsidRPr="008A7F69" w:rsidRDefault="00C67EC8" w:rsidP="0066696F">
      <w:pPr>
        <w:pStyle w:val="Coordonnes"/>
        <w:rPr>
          <w:rStyle w:val="go"/>
          <w:rFonts w:ascii="Times New Roman" w:hAnsi="Times New Roman" w:cs="Times New Roman"/>
        </w:rPr>
      </w:pPr>
    </w:p>
    <w:p w14:paraId="69D906E5" w14:textId="24D9805C" w:rsidR="00755119" w:rsidRPr="00195292" w:rsidRDefault="00C67EC8" w:rsidP="00C67EC8">
      <w:pPr>
        <w:pStyle w:val="Coordonnes"/>
        <w:jc w:val="right"/>
        <w:rPr>
          <w:rStyle w:val="go"/>
          <w:rFonts w:ascii="Times New Roman" w:hAnsi="Times New Roman" w:cs="Times New Roman"/>
        </w:rPr>
      </w:pPr>
      <w:r w:rsidRPr="00195292">
        <w:rPr>
          <w:rStyle w:val="go"/>
          <w:rFonts w:ascii="Times New Roman" w:hAnsi="Times New Roman" w:cs="Times New Roman"/>
        </w:rPr>
        <w:t xml:space="preserve">A l’attention de : </w:t>
      </w:r>
      <w:r w:rsidR="003869DE">
        <w:rPr>
          <w:rStyle w:val="go"/>
          <w:rFonts w:ascii="Times New Roman" w:hAnsi="Times New Roman" w:cs="Times New Roman"/>
        </w:rPr>
        <w:t xml:space="preserve">M. </w:t>
      </w:r>
      <w:r w:rsidR="008A7F69">
        <w:rPr>
          <w:rStyle w:val="go"/>
          <w:rFonts w:ascii="Times New Roman" w:hAnsi="Times New Roman" w:cs="Times New Roman"/>
        </w:rPr>
        <w:t>Kaïs KLAI</w:t>
      </w:r>
    </w:p>
    <w:p w14:paraId="581D92D8" w14:textId="7763C602" w:rsidR="003422FF" w:rsidRPr="00195292" w:rsidRDefault="0080044A" w:rsidP="00755119">
      <w:pPr>
        <w:pStyle w:val="Coordonnes"/>
        <w:jc w:val="left"/>
        <w:rPr>
          <w:rFonts w:ascii="Times New Roman" w:hAnsi="Times New Roman" w:cs="Times New Roman"/>
          <w:i/>
          <w:iCs/>
          <w:lang w:bidi="fr-FR"/>
        </w:rPr>
      </w:pPr>
      <w:r>
        <w:rPr>
          <w:rStyle w:val="go"/>
          <w:rFonts w:ascii="Times New Roman" w:hAnsi="Times New Roman" w:cs="Times New Roman"/>
          <w:i/>
          <w:iCs/>
        </w:rPr>
        <w:t>07</w:t>
      </w:r>
      <w:r w:rsidR="003869DE">
        <w:rPr>
          <w:rStyle w:val="go"/>
          <w:rFonts w:ascii="Times New Roman" w:hAnsi="Times New Roman" w:cs="Times New Roman"/>
          <w:i/>
          <w:iCs/>
        </w:rPr>
        <w:t>/</w:t>
      </w:r>
      <w:r w:rsidR="008A7F69">
        <w:rPr>
          <w:rStyle w:val="go"/>
          <w:rFonts w:ascii="Times New Roman" w:hAnsi="Times New Roman" w:cs="Times New Roman"/>
          <w:i/>
          <w:iCs/>
        </w:rPr>
        <w:t>0</w:t>
      </w:r>
      <w:r>
        <w:rPr>
          <w:rStyle w:val="go"/>
          <w:rFonts w:ascii="Times New Roman" w:hAnsi="Times New Roman" w:cs="Times New Roman"/>
          <w:i/>
          <w:iCs/>
        </w:rPr>
        <w:t>1</w:t>
      </w:r>
      <w:r w:rsidR="003869DE">
        <w:rPr>
          <w:rStyle w:val="go"/>
          <w:rFonts w:ascii="Times New Roman" w:hAnsi="Times New Roman" w:cs="Times New Roman"/>
          <w:i/>
          <w:iCs/>
        </w:rPr>
        <w:t>/202</w:t>
      </w:r>
      <w:r>
        <w:rPr>
          <w:rStyle w:val="go"/>
          <w:rFonts w:ascii="Times New Roman" w:hAnsi="Times New Roman" w:cs="Times New Roman"/>
          <w:i/>
          <w:iCs/>
        </w:rPr>
        <w:t>1</w:t>
      </w:r>
      <w:r w:rsidR="00755119" w:rsidRPr="00195292">
        <w:rPr>
          <w:rStyle w:val="go"/>
          <w:rFonts w:ascii="Times New Roman" w:hAnsi="Times New Roman" w:cs="Times New Roman"/>
          <w:i/>
          <w:iCs/>
        </w:rPr>
        <w:t xml:space="preserve"> version </w:t>
      </w:r>
      <w:r w:rsidR="003869DE">
        <w:rPr>
          <w:rStyle w:val="go"/>
          <w:rFonts w:ascii="Times New Roman" w:hAnsi="Times New Roman" w:cs="Times New Roman"/>
          <w:i/>
          <w:iCs/>
        </w:rPr>
        <w:t>1</w:t>
      </w:r>
      <w:r w:rsidR="00755119" w:rsidRPr="00195292">
        <w:rPr>
          <w:rStyle w:val="go"/>
          <w:rFonts w:ascii="Times New Roman" w:hAnsi="Times New Roman" w:cs="Times New Roman"/>
          <w:i/>
          <w:iCs/>
        </w:rPr>
        <w:t>.</w:t>
      </w:r>
      <w:r w:rsidR="008A7F69">
        <w:rPr>
          <w:rStyle w:val="go"/>
          <w:rFonts w:ascii="Times New Roman" w:hAnsi="Times New Roman" w:cs="Times New Roman"/>
          <w:i/>
          <w:iCs/>
        </w:rPr>
        <w:t>0</w:t>
      </w:r>
      <w:r w:rsidR="003422FF" w:rsidRPr="00195292">
        <w:rPr>
          <w:rFonts w:ascii="Times New Roman" w:hAnsi="Times New Roman" w:cs="Times New Roman"/>
          <w:i/>
          <w:iCs/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374211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2F654C" w14:textId="72F0826E" w:rsidR="00102554" w:rsidRDefault="00102554">
          <w:pPr>
            <w:pStyle w:val="En-ttedetabledesmatires"/>
          </w:pPr>
          <w:r>
            <w:t>Table des matières</w:t>
          </w:r>
        </w:p>
        <w:p w14:paraId="4B1447E6" w14:textId="1AE2C7C0" w:rsidR="005F3A09" w:rsidRDefault="00102554">
          <w:pPr>
            <w:pStyle w:val="TM1"/>
            <w:tabs>
              <w:tab w:val="right" w:leader="dot" w:pos="8664"/>
            </w:tabs>
            <w:rPr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22297" w:history="1">
            <w:r w:rsidR="005F3A09" w:rsidRPr="00CE5870">
              <w:rPr>
                <w:rStyle w:val="Lienhypertexte"/>
                <w:rFonts w:ascii="Times New Roman" w:hAnsi="Times New Roman" w:cs="Times New Roman"/>
                <w:noProof/>
              </w:rPr>
              <w:t>1. Introduction</w:t>
            </w:r>
            <w:r w:rsidR="005F3A09">
              <w:rPr>
                <w:noProof/>
                <w:webHidden/>
              </w:rPr>
              <w:tab/>
            </w:r>
            <w:r w:rsidR="005F3A09">
              <w:rPr>
                <w:noProof/>
                <w:webHidden/>
              </w:rPr>
              <w:fldChar w:fldCharType="begin"/>
            </w:r>
            <w:r w:rsidR="005F3A09">
              <w:rPr>
                <w:noProof/>
                <w:webHidden/>
              </w:rPr>
              <w:instrText xml:space="preserve"> PAGEREF _Toc61022297 \h </w:instrText>
            </w:r>
            <w:r w:rsidR="005F3A09">
              <w:rPr>
                <w:noProof/>
                <w:webHidden/>
              </w:rPr>
            </w:r>
            <w:r w:rsidR="005F3A09">
              <w:rPr>
                <w:noProof/>
                <w:webHidden/>
              </w:rPr>
              <w:fldChar w:fldCharType="separate"/>
            </w:r>
            <w:r w:rsidR="005F3A09">
              <w:rPr>
                <w:noProof/>
                <w:webHidden/>
              </w:rPr>
              <w:t>1</w:t>
            </w:r>
            <w:r w:rsidR="005F3A09">
              <w:rPr>
                <w:noProof/>
                <w:webHidden/>
              </w:rPr>
              <w:fldChar w:fldCharType="end"/>
            </w:r>
          </w:hyperlink>
        </w:p>
        <w:p w14:paraId="63098F85" w14:textId="64171832" w:rsidR="000D28F8" w:rsidRDefault="00102554" w:rsidP="000D28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238A50" w14:textId="0A6C3A26" w:rsidR="00175274" w:rsidRDefault="00175274" w:rsidP="000D28F8">
      <w:pPr>
        <w:rPr>
          <w:rFonts w:ascii="Times New Roman" w:hAnsi="Times New Roman" w:cs="Times New Roman"/>
          <w:sz w:val="40"/>
          <w:szCs w:val="40"/>
        </w:rPr>
      </w:pPr>
    </w:p>
    <w:p w14:paraId="74FF8896" w14:textId="0A27D8F5" w:rsidR="00FE4036" w:rsidRDefault="00FE4036" w:rsidP="000D28F8">
      <w:pPr>
        <w:rPr>
          <w:rFonts w:ascii="Times New Roman" w:hAnsi="Times New Roman" w:cs="Times New Roman"/>
          <w:sz w:val="40"/>
          <w:szCs w:val="40"/>
        </w:rPr>
      </w:pPr>
    </w:p>
    <w:p w14:paraId="35BAE939" w14:textId="7BF8F240" w:rsidR="00FE4036" w:rsidRDefault="00FE4036" w:rsidP="000D28F8">
      <w:pPr>
        <w:rPr>
          <w:rFonts w:ascii="Times New Roman" w:hAnsi="Times New Roman" w:cs="Times New Roman"/>
          <w:sz w:val="40"/>
          <w:szCs w:val="40"/>
        </w:rPr>
      </w:pPr>
    </w:p>
    <w:p w14:paraId="18726954" w14:textId="3071EB78" w:rsidR="00FE4036" w:rsidRDefault="00FE4036" w:rsidP="000D28F8">
      <w:pPr>
        <w:rPr>
          <w:rFonts w:ascii="Times New Roman" w:hAnsi="Times New Roman" w:cs="Times New Roman"/>
          <w:sz w:val="40"/>
          <w:szCs w:val="40"/>
        </w:rPr>
      </w:pPr>
    </w:p>
    <w:p w14:paraId="1D6315CA" w14:textId="10A4D6D7" w:rsidR="00FE4036" w:rsidRDefault="00FE4036" w:rsidP="000D28F8">
      <w:pPr>
        <w:rPr>
          <w:rFonts w:ascii="Times New Roman" w:hAnsi="Times New Roman" w:cs="Times New Roman"/>
          <w:sz w:val="40"/>
          <w:szCs w:val="40"/>
        </w:rPr>
      </w:pPr>
    </w:p>
    <w:p w14:paraId="1ED2B067" w14:textId="7D81EFD8" w:rsidR="00FE4036" w:rsidRDefault="00FE4036" w:rsidP="000D28F8">
      <w:pPr>
        <w:rPr>
          <w:rFonts w:ascii="Times New Roman" w:hAnsi="Times New Roman" w:cs="Times New Roman"/>
          <w:sz w:val="40"/>
          <w:szCs w:val="40"/>
        </w:rPr>
      </w:pPr>
    </w:p>
    <w:p w14:paraId="7CDB39C3" w14:textId="0143D745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22A6150F" w14:textId="7275DEE4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2EF4BB27" w14:textId="59167F97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4F29966D" w14:textId="76FBFC68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3C0F103A" w14:textId="76A0593F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008CAF64" w14:textId="4551301D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56AF9BEE" w14:textId="3BD56C1F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05A1AF7E" w14:textId="77777777" w:rsidR="005F3A09" w:rsidRDefault="005F3A09" w:rsidP="000D28F8">
      <w:pPr>
        <w:rPr>
          <w:rFonts w:ascii="Times New Roman" w:hAnsi="Times New Roman" w:cs="Times New Roman"/>
          <w:sz w:val="40"/>
          <w:szCs w:val="40"/>
        </w:rPr>
      </w:pPr>
    </w:p>
    <w:p w14:paraId="52042557" w14:textId="31633BD2" w:rsidR="00380C3E" w:rsidRDefault="00380C3E" w:rsidP="000D28F8">
      <w:pPr>
        <w:rPr>
          <w:rFonts w:ascii="Times New Roman" w:hAnsi="Times New Roman" w:cs="Times New Roman"/>
          <w:sz w:val="40"/>
          <w:szCs w:val="40"/>
        </w:rPr>
      </w:pPr>
    </w:p>
    <w:p w14:paraId="46FAB73D" w14:textId="77777777" w:rsidR="005F3A09" w:rsidRDefault="005F3A09" w:rsidP="000D28F8">
      <w:pPr>
        <w:rPr>
          <w:rFonts w:ascii="Times New Roman" w:hAnsi="Times New Roman" w:cs="Times New Roman"/>
          <w:sz w:val="40"/>
          <w:szCs w:val="40"/>
        </w:rPr>
      </w:pPr>
    </w:p>
    <w:p w14:paraId="4976E35A" w14:textId="375E6202" w:rsidR="002C1D5D" w:rsidRDefault="002C1D5D" w:rsidP="002C1D5D">
      <w:pPr>
        <w:pStyle w:val="Titre1"/>
        <w:rPr>
          <w:rFonts w:ascii="Times New Roman" w:hAnsi="Times New Roman" w:cs="Times New Roman"/>
          <w:sz w:val="40"/>
        </w:rPr>
      </w:pPr>
      <w:bookmarkStart w:id="1" w:name="_Toc61022297"/>
      <w:r>
        <w:rPr>
          <w:rFonts w:ascii="Times New Roman" w:hAnsi="Times New Roman" w:cs="Times New Roman"/>
          <w:sz w:val="40"/>
        </w:rPr>
        <w:lastRenderedPageBreak/>
        <w:t>1</w:t>
      </w:r>
      <w:r w:rsidRPr="00195292">
        <w:rPr>
          <w:rFonts w:ascii="Times New Roman" w:hAnsi="Times New Roman" w:cs="Times New Roman"/>
          <w:sz w:val="40"/>
        </w:rPr>
        <w:t xml:space="preserve">. </w:t>
      </w:r>
      <w:r w:rsidR="005F3A09">
        <w:rPr>
          <w:rFonts w:ascii="Times New Roman" w:hAnsi="Times New Roman" w:cs="Times New Roman"/>
          <w:sz w:val="40"/>
        </w:rPr>
        <w:t>Introduction</w:t>
      </w:r>
      <w:bookmarkEnd w:id="1"/>
    </w:p>
    <w:p w14:paraId="63E63E5F" w14:textId="4917CEBE" w:rsidR="00EB70F4" w:rsidRPr="00A35263" w:rsidRDefault="005F3A09" w:rsidP="005F3A09">
      <w:r>
        <w:rPr>
          <w:rFonts w:ascii="Times New Roman" w:hAnsi="Times New Roman" w:cs="Times New Roman"/>
          <w:sz w:val="24"/>
          <w:szCs w:val="24"/>
        </w:rPr>
        <w:t>Lorem ipsum</w:t>
      </w:r>
    </w:p>
    <w:sectPr w:rsidR="00EB70F4" w:rsidRPr="00A35263" w:rsidSect="00E31646">
      <w:footerReference w:type="default" r:id="rId13"/>
      <w:footerReference w:type="first" r:id="rId14"/>
      <w:pgSz w:w="11906" w:h="16838" w:code="9"/>
      <w:pgMar w:top="1440" w:right="1616" w:bottom="1440" w:left="1616" w:header="72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94979" w14:textId="77777777" w:rsidR="004175DA" w:rsidRDefault="004175DA">
      <w:pPr>
        <w:spacing w:before="0" w:after="0" w:line="240" w:lineRule="auto"/>
      </w:pPr>
      <w:r>
        <w:separator/>
      </w:r>
    </w:p>
  </w:endnote>
  <w:endnote w:type="continuationSeparator" w:id="0">
    <w:p w14:paraId="0A2F1275" w14:textId="77777777" w:rsidR="004175DA" w:rsidRDefault="00417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0BE64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60F0D" w14:textId="5D10C0A5" w:rsidR="00C12C2A" w:rsidRPr="005F3A09" w:rsidRDefault="00C12C2A" w:rsidP="00C12C2A">
    <w:pPr>
      <w:spacing w:line="240" w:lineRule="auto"/>
      <w:jc w:val="center"/>
      <w:rPr>
        <w:rFonts w:cs="Arial"/>
        <w:color w:val="222222"/>
        <w:sz w:val="28"/>
        <w:szCs w:val="28"/>
      </w:rPr>
    </w:pPr>
    <w:r w:rsidRPr="005F3A09">
      <w:rPr>
        <w:rFonts w:cs="Arial"/>
        <w:color w:val="222222"/>
        <w:sz w:val="28"/>
        <w:szCs w:val="28"/>
      </w:rPr>
      <w:t xml:space="preserve">Institut Galilée – Université </w:t>
    </w:r>
    <w:r w:rsidR="0080044A" w:rsidRPr="005F3A09">
      <w:rPr>
        <w:rFonts w:cs="Arial"/>
        <w:color w:val="222222"/>
        <w:sz w:val="28"/>
        <w:szCs w:val="28"/>
      </w:rPr>
      <w:t>Sorbonne Paris Nord</w:t>
    </w:r>
  </w:p>
  <w:p w14:paraId="44EC3D9D" w14:textId="77777777" w:rsidR="00C12C2A" w:rsidRPr="005F3A09" w:rsidRDefault="00C12C2A" w:rsidP="00C12C2A">
    <w:pPr>
      <w:spacing w:line="240" w:lineRule="auto"/>
      <w:jc w:val="center"/>
      <w:rPr>
        <w:rFonts w:cs="Arial"/>
        <w:color w:val="222222"/>
        <w:sz w:val="28"/>
        <w:szCs w:val="28"/>
      </w:rPr>
    </w:pPr>
    <w:r w:rsidRPr="005F3A09">
      <w:rPr>
        <w:rFonts w:cs="Arial"/>
        <w:color w:val="222222"/>
        <w:sz w:val="28"/>
        <w:szCs w:val="28"/>
      </w:rPr>
      <w:t>99 Avenue Jean Baptiste Clément, 93430 Villetaneuse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029AA" w14:textId="77777777" w:rsidR="004175DA" w:rsidRDefault="004175DA">
      <w:pPr>
        <w:spacing w:before="0" w:after="0" w:line="240" w:lineRule="auto"/>
      </w:pPr>
      <w:r>
        <w:separator/>
      </w:r>
    </w:p>
  </w:footnote>
  <w:footnote w:type="continuationSeparator" w:id="0">
    <w:p w14:paraId="2F235555" w14:textId="77777777" w:rsidR="004175DA" w:rsidRDefault="004175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2A10020"/>
    <w:multiLevelType w:val="hybridMultilevel"/>
    <w:tmpl w:val="F9C00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D3D9E"/>
    <w:multiLevelType w:val="multilevel"/>
    <w:tmpl w:val="A8D6A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9D77D8"/>
    <w:multiLevelType w:val="hybridMultilevel"/>
    <w:tmpl w:val="EBEED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5016E"/>
    <w:multiLevelType w:val="hybridMultilevel"/>
    <w:tmpl w:val="FFBC5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E71DF"/>
    <w:multiLevelType w:val="hybridMultilevel"/>
    <w:tmpl w:val="8CE25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CD4291"/>
    <w:multiLevelType w:val="hybridMultilevel"/>
    <w:tmpl w:val="5750F37E"/>
    <w:lvl w:ilvl="0" w:tplc="0592FAE8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A16B7"/>
    <w:multiLevelType w:val="hybridMultilevel"/>
    <w:tmpl w:val="33E65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54477"/>
    <w:multiLevelType w:val="hybridMultilevel"/>
    <w:tmpl w:val="A664C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C71C54"/>
    <w:multiLevelType w:val="hybridMultilevel"/>
    <w:tmpl w:val="FD1E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E6419"/>
    <w:multiLevelType w:val="hybridMultilevel"/>
    <w:tmpl w:val="0666E794"/>
    <w:lvl w:ilvl="0" w:tplc="CEEA64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65A5B"/>
    <w:multiLevelType w:val="hybridMultilevel"/>
    <w:tmpl w:val="74846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6"/>
  </w:num>
  <w:num w:numId="8">
    <w:abstractNumId w:val="12"/>
  </w:num>
  <w:num w:numId="9">
    <w:abstractNumId w:val="18"/>
  </w:num>
  <w:num w:numId="10">
    <w:abstractNumId w:val="17"/>
  </w:num>
  <w:num w:numId="11">
    <w:abstractNumId w:val="23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26"/>
  </w:num>
  <w:num w:numId="23">
    <w:abstractNumId w:val="25"/>
  </w:num>
  <w:num w:numId="24">
    <w:abstractNumId w:val="11"/>
  </w:num>
  <w:num w:numId="25">
    <w:abstractNumId w:val="21"/>
  </w:num>
  <w:num w:numId="26">
    <w:abstractNumId w:val="13"/>
  </w:num>
  <w:num w:numId="27">
    <w:abstractNumId w:val="24"/>
  </w:num>
  <w:num w:numId="28">
    <w:abstractNumId w:val="14"/>
  </w:num>
  <w:num w:numId="29">
    <w:abstractNumId w:val="20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72"/>
    <w:rsid w:val="00001195"/>
    <w:rsid w:val="00026995"/>
    <w:rsid w:val="00047DB3"/>
    <w:rsid w:val="000524BF"/>
    <w:rsid w:val="00054558"/>
    <w:rsid w:val="000561F4"/>
    <w:rsid w:val="000571A6"/>
    <w:rsid w:val="00065A37"/>
    <w:rsid w:val="00066B04"/>
    <w:rsid w:val="00066CBA"/>
    <w:rsid w:val="000716CD"/>
    <w:rsid w:val="000748AA"/>
    <w:rsid w:val="0007612B"/>
    <w:rsid w:val="000763B1"/>
    <w:rsid w:val="00085FFC"/>
    <w:rsid w:val="00097AC6"/>
    <w:rsid w:val="000A06D6"/>
    <w:rsid w:val="000A71E6"/>
    <w:rsid w:val="000B22CA"/>
    <w:rsid w:val="000D28F8"/>
    <w:rsid w:val="000E02A9"/>
    <w:rsid w:val="000E0C44"/>
    <w:rsid w:val="000F1424"/>
    <w:rsid w:val="00102554"/>
    <w:rsid w:val="0010634F"/>
    <w:rsid w:val="0011436D"/>
    <w:rsid w:val="001314FC"/>
    <w:rsid w:val="00147430"/>
    <w:rsid w:val="00160FA1"/>
    <w:rsid w:val="001638F6"/>
    <w:rsid w:val="00163CF6"/>
    <w:rsid w:val="00167837"/>
    <w:rsid w:val="0017159F"/>
    <w:rsid w:val="00175274"/>
    <w:rsid w:val="00186B9F"/>
    <w:rsid w:val="001948AE"/>
    <w:rsid w:val="00195292"/>
    <w:rsid w:val="001A2000"/>
    <w:rsid w:val="001A22AF"/>
    <w:rsid w:val="001C2A52"/>
    <w:rsid w:val="001E0333"/>
    <w:rsid w:val="001E04D9"/>
    <w:rsid w:val="001E3B81"/>
    <w:rsid w:val="001F11FD"/>
    <w:rsid w:val="0020696E"/>
    <w:rsid w:val="002100E0"/>
    <w:rsid w:val="002231B9"/>
    <w:rsid w:val="00240D63"/>
    <w:rsid w:val="002510DF"/>
    <w:rsid w:val="00252D8A"/>
    <w:rsid w:val="00266B9C"/>
    <w:rsid w:val="002A7D5A"/>
    <w:rsid w:val="002C1D5D"/>
    <w:rsid w:val="002C226B"/>
    <w:rsid w:val="002C77BB"/>
    <w:rsid w:val="002E162C"/>
    <w:rsid w:val="002E6385"/>
    <w:rsid w:val="00305637"/>
    <w:rsid w:val="003209D6"/>
    <w:rsid w:val="00334A73"/>
    <w:rsid w:val="003422FF"/>
    <w:rsid w:val="00357157"/>
    <w:rsid w:val="0036072D"/>
    <w:rsid w:val="0037426B"/>
    <w:rsid w:val="003773F7"/>
    <w:rsid w:val="003807DF"/>
    <w:rsid w:val="00380C3E"/>
    <w:rsid w:val="00382650"/>
    <w:rsid w:val="003869DE"/>
    <w:rsid w:val="00387519"/>
    <w:rsid w:val="003A0441"/>
    <w:rsid w:val="003A06E2"/>
    <w:rsid w:val="003A469B"/>
    <w:rsid w:val="003C0B13"/>
    <w:rsid w:val="003C7E27"/>
    <w:rsid w:val="003E3F79"/>
    <w:rsid w:val="003E4959"/>
    <w:rsid w:val="004064A1"/>
    <w:rsid w:val="004175DA"/>
    <w:rsid w:val="00446F9B"/>
    <w:rsid w:val="00454E30"/>
    <w:rsid w:val="00461964"/>
    <w:rsid w:val="004777E9"/>
    <w:rsid w:val="00491530"/>
    <w:rsid w:val="00492622"/>
    <w:rsid w:val="004952C4"/>
    <w:rsid w:val="004A04C7"/>
    <w:rsid w:val="004E48A9"/>
    <w:rsid w:val="004E5BE7"/>
    <w:rsid w:val="004F3542"/>
    <w:rsid w:val="005028D2"/>
    <w:rsid w:val="00513EA8"/>
    <w:rsid w:val="00527E72"/>
    <w:rsid w:val="00532CED"/>
    <w:rsid w:val="00535AC1"/>
    <w:rsid w:val="005475FC"/>
    <w:rsid w:val="00564432"/>
    <w:rsid w:val="005721E1"/>
    <w:rsid w:val="00591458"/>
    <w:rsid w:val="005A02B3"/>
    <w:rsid w:val="005A1C5A"/>
    <w:rsid w:val="005B3611"/>
    <w:rsid w:val="005C0F37"/>
    <w:rsid w:val="005D6CD4"/>
    <w:rsid w:val="005E5A24"/>
    <w:rsid w:val="005F261B"/>
    <w:rsid w:val="005F3A09"/>
    <w:rsid w:val="00602746"/>
    <w:rsid w:val="0066696F"/>
    <w:rsid w:val="00672569"/>
    <w:rsid w:val="006725B2"/>
    <w:rsid w:val="006817CF"/>
    <w:rsid w:val="00682653"/>
    <w:rsid w:val="00690EFD"/>
    <w:rsid w:val="00694EBB"/>
    <w:rsid w:val="006A62AB"/>
    <w:rsid w:val="006B1FBB"/>
    <w:rsid w:val="006B6E36"/>
    <w:rsid w:val="006D2DFF"/>
    <w:rsid w:val="006D59DA"/>
    <w:rsid w:val="006E0206"/>
    <w:rsid w:val="006E3A7F"/>
    <w:rsid w:val="007021DE"/>
    <w:rsid w:val="00705CBA"/>
    <w:rsid w:val="00706BB9"/>
    <w:rsid w:val="00710EC1"/>
    <w:rsid w:val="00714424"/>
    <w:rsid w:val="00723299"/>
    <w:rsid w:val="00732607"/>
    <w:rsid w:val="0075062B"/>
    <w:rsid w:val="007530AE"/>
    <w:rsid w:val="0075504E"/>
    <w:rsid w:val="00755119"/>
    <w:rsid w:val="00756935"/>
    <w:rsid w:val="00772532"/>
    <w:rsid w:val="007A1ADD"/>
    <w:rsid w:val="007A75B9"/>
    <w:rsid w:val="007C0FD6"/>
    <w:rsid w:val="007C46A3"/>
    <w:rsid w:val="007D0683"/>
    <w:rsid w:val="007D7D37"/>
    <w:rsid w:val="007E51B4"/>
    <w:rsid w:val="0080044A"/>
    <w:rsid w:val="00813760"/>
    <w:rsid w:val="00813F4F"/>
    <w:rsid w:val="00815855"/>
    <w:rsid w:val="008253DF"/>
    <w:rsid w:val="00825BF1"/>
    <w:rsid w:val="00844483"/>
    <w:rsid w:val="00847A54"/>
    <w:rsid w:val="00855F88"/>
    <w:rsid w:val="00864C5D"/>
    <w:rsid w:val="008766F1"/>
    <w:rsid w:val="008A7F69"/>
    <w:rsid w:val="008D0017"/>
    <w:rsid w:val="008D4A9E"/>
    <w:rsid w:val="008E07D1"/>
    <w:rsid w:val="008F3BA8"/>
    <w:rsid w:val="00902BAD"/>
    <w:rsid w:val="009037AB"/>
    <w:rsid w:val="00910074"/>
    <w:rsid w:val="009206BD"/>
    <w:rsid w:val="00934F1C"/>
    <w:rsid w:val="009B67FF"/>
    <w:rsid w:val="009D2231"/>
    <w:rsid w:val="00A122DB"/>
    <w:rsid w:val="00A165C9"/>
    <w:rsid w:val="00A1797E"/>
    <w:rsid w:val="00A31949"/>
    <w:rsid w:val="00A35263"/>
    <w:rsid w:val="00A37A58"/>
    <w:rsid w:val="00A73AC8"/>
    <w:rsid w:val="00A83D85"/>
    <w:rsid w:val="00A85377"/>
    <w:rsid w:val="00A90C95"/>
    <w:rsid w:val="00AA455C"/>
    <w:rsid w:val="00AB301B"/>
    <w:rsid w:val="00AC1AEF"/>
    <w:rsid w:val="00AC317E"/>
    <w:rsid w:val="00AC69CD"/>
    <w:rsid w:val="00AD165F"/>
    <w:rsid w:val="00AD5945"/>
    <w:rsid w:val="00AF189E"/>
    <w:rsid w:val="00AF7E38"/>
    <w:rsid w:val="00B114CC"/>
    <w:rsid w:val="00B148E6"/>
    <w:rsid w:val="00B20470"/>
    <w:rsid w:val="00B20E0E"/>
    <w:rsid w:val="00B25185"/>
    <w:rsid w:val="00B3003B"/>
    <w:rsid w:val="00B425E5"/>
    <w:rsid w:val="00B47B7A"/>
    <w:rsid w:val="00B646B8"/>
    <w:rsid w:val="00B711C2"/>
    <w:rsid w:val="00B82AEF"/>
    <w:rsid w:val="00B83961"/>
    <w:rsid w:val="00B95882"/>
    <w:rsid w:val="00BA02AF"/>
    <w:rsid w:val="00C12C2A"/>
    <w:rsid w:val="00C17A28"/>
    <w:rsid w:val="00C27487"/>
    <w:rsid w:val="00C338A6"/>
    <w:rsid w:val="00C37DFB"/>
    <w:rsid w:val="00C55FF9"/>
    <w:rsid w:val="00C67EC8"/>
    <w:rsid w:val="00C80BD4"/>
    <w:rsid w:val="00C82CA1"/>
    <w:rsid w:val="00C93CF6"/>
    <w:rsid w:val="00CD6DCB"/>
    <w:rsid w:val="00CD772D"/>
    <w:rsid w:val="00CF3A42"/>
    <w:rsid w:val="00CF5FE1"/>
    <w:rsid w:val="00D04411"/>
    <w:rsid w:val="00D05931"/>
    <w:rsid w:val="00D16C18"/>
    <w:rsid w:val="00D450DC"/>
    <w:rsid w:val="00D5413C"/>
    <w:rsid w:val="00D6372D"/>
    <w:rsid w:val="00D63B08"/>
    <w:rsid w:val="00D67B07"/>
    <w:rsid w:val="00D75A07"/>
    <w:rsid w:val="00D93FDD"/>
    <w:rsid w:val="00D95F8A"/>
    <w:rsid w:val="00D96A9E"/>
    <w:rsid w:val="00DB383A"/>
    <w:rsid w:val="00DB7D66"/>
    <w:rsid w:val="00DC07A3"/>
    <w:rsid w:val="00DC6008"/>
    <w:rsid w:val="00DD280A"/>
    <w:rsid w:val="00DE014E"/>
    <w:rsid w:val="00DF1ECD"/>
    <w:rsid w:val="00E106AC"/>
    <w:rsid w:val="00E11B8A"/>
    <w:rsid w:val="00E17F51"/>
    <w:rsid w:val="00E31646"/>
    <w:rsid w:val="00E35EF3"/>
    <w:rsid w:val="00E403DA"/>
    <w:rsid w:val="00E535E1"/>
    <w:rsid w:val="00E54B96"/>
    <w:rsid w:val="00E63A05"/>
    <w:rsid w:val="00E7765A"/>
    <w:rsid w:val="00E83075"/>
    <w:rsid w:val="00E86227"/>
    <w:rsid w:val="00EB70F4"/>
    <w:rsid w:val="00ED3700"/>
    <w:rsid w:val="00ED59A1"/>
    <w:rsid w:val="00EE22CA"/>
    <w:rsid w:val="00EE4062"/>
    <w:rsid w:val="00EF2185"/>
    <w:rsid w:val="00F04B3E"/>
    <w:rsid w:val="00F050AF"/>
    <w:rsid w:val="00F17E52"/>
    <w:rsid w:val="00F21F0A"/>
    <w:rsid w:val="00F2380B"/>
    <w:rsid w:val="00F24DC6"/>
    <w:rsid w:val="00F263E7"/>
    <w:rsid w:val="00F3039C"/>
    <w:rsid w:val="00F33633"/>
    <w:rsid w:val="00F350CA"/>
    <w:rsid w:val="00F44D91"/>
    <w:rsid w:val="00F677F9"/>
    <w:rsid w:val="00F712B6"/>
    <w:rsid w:val="00F7421D"/>
    <w:rsid w:val="00F930C4"/>
    <w:rsid w:val="00FA0547"/>
    <w:rsid w:val="00FA304F"/>
    <w:rsid w:val="00FB480C"/>
    <w:rsid w:val="00FB5168"/>
    <w:rsid w:val="00FC104A"/>
    <w:rsid w:val="00FC6150"/>
    <w:rsid w:val="00FD1504"/>
    <w:rsid w:val="00FD7106"/>
    <w:rsid w:val="00FE003F"/>
    <w:rsid w:val="00FE05B3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03F6C3"/>
  <w15:chartTrackingRefBased/>
  <w15:docId w15:val="{6186F4C4-C1AC-42D8-835E-1EF10BF4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11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085FFC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FF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A02AF"/>
    <w:rPr>
      <w:color w:val="95640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C0FD6"/>
    <w:pPr>
      <w:spacing w:before="0" w:after="160" w:line="259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gi">
    <w:name w:val="gi"/>
    <w:basedOn w:val="Policepardfaut"/>
    <w:rsid w:val="0066696F"/>
  </w:style>
  <w:style w:type="character" w:customStyle="1" w:styleId="go">
    <w:name w:val="go"/>
    <w:basedOn w:val="Policepardfaut"/>
    <w:rsid w:val="0066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nemail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y95160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y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821B-D6A0-408D-86CA-86B62494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1054</TotalTime>
  <Pages>3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</dc:creator>
  <cp:keywords/>
  <dc:description/>
  <cp:lastModifiedBy>Nady</cp:lastModifiedBy>
  <cp:revision>46</cp:revision>
  <cp:lastPrinted>2020-09-30T21:59:00Z</cp:lastPrinted>
  <dcterms:created xsi:type="dcterms:W3CDTF">2019-06-17T11:13:00Z</dcterms:created>
  <dcterms:modified xsi:type="dcterms:W3CDTF">2021-01-08T17:18:00Z</dcterms:modified>
  <cp:version/>
</cp:coreProperties>
</file>